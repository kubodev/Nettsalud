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69"/>
        <w:gridCol w:w="735"/>
        <w:gridCol w:w="6302"/>
      </w:tblGrid>
      <w:tr w:rsidR="00B93310" w:rsidRPr="00CB4C73" w:rsidTr="00AC7F49">
        <w:trPr>
          <w:trHeight w:val="12692"/>
        </w:trPr>
        <w:tc>
          <w:tcPr>
            <w:tcW w:w="3069" w:type="dxa"/>
          </w:tcPr>
          <w:sdt>
            <w:sdtPr>
              <w:rPr>
                <w:sz w:val="40"/>
                <w:lang w:val="es-CL"/>
              </w:rPr>
              <w:alias w:val="Your Name:"/>
              <w:tag w:val="Your Name:"/>
              <w:id w:val="-1220516334"/>
              <w:placeholder>
                <w:docPart w:val="742F2D3BEEDC45C1A5A58F3821504B9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:rsidR="00B93310" w:rsidRPr="00007E0B" w:rsidRDefault="008D3EB6" w:rsidP="00DC1C31">
                <w:pPr>
                  <w:pStyle w:val="Ttulo1"/>
                  <w:rPr>
                    <w:lang w:val="es-CL"/>
                  </w:rPr>
                </w:pPr>
                <w:r>
                  <w:rPr>
                    <w:sz w:val="40"/>
                    <w:lang w:val="es-CL"/>
                  </w:rPr>
                  <w:t xml:space="preserve">consuelo </w:t>
                </w:r>
                <w:r w:rsidR="003659A2">
                  <w:rPr>
                    <w:sz w:val="40"/>
                    <w:lang w:val="es-CL"/>
                  </w:rPr>
                  <w:t xml:space="preserve">PATRICIA </w:t>
                </w:r>
                <w:r>
                  <w:rPr>
                    <w:sz w:val="40"/>
                    <w:lang w:val="es-CL"/>
                  </w:rPr>
                  <w:t>iturriaga molina</w:t>
                </w:r>
              </w:p>
            </w:sdtContent>
          </w:sdt>
          <w:tbl>
            <w:tblPr>
              <w:tblW w:w="4977" w:type="pct"/>
              <w:tblBorders>
                <w:top w:val="single" w:sz="8" w:space="0" w:color="0F6FC6" w:themeColor="accent1"/>
                <w:bottom w:val="single" w:sz="8" w:space="0" w:color="0F6FC6" w:themeColor="accent1"/>
                <w:insideH w:val="single" w:sz="8" w:space="0" w:color="0F6FC6" w:themeColor="accent1"/>
                <w:insideV w:val="single" w:sz="8" w:space="0" w:color="0F6FC6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55"/>
            </w:tblGrid>
            <w:tr w:rsidR="00441EB9" w:rsidRPr="00007E0B" w:rsidTr="00DB0F9A"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0575" w:rsidRDefault="00440575" w:rsidP="00440575">
                  <w:pPr>
                    <w:pStyle w:val="Ttulo3"/>
                    <w:rPr>
                      <w:lang w:val="es-CL"/>
                    </w:rPr>
                  </w:pPr>
                  <w:r>
                    <w:rPr>
                      <w:noProof/>
                      <w:lang w:val="es-CL" w:eastAsia="es-CL"/>
                    </w:rPr>
                    <w:drawing>
                      <wp:anchor distT="0" distB="0" distL="114300" distR="114300" simplePos="0" relativeHeight="251660288" behindDoc="0" locked="0" layoutInCell="1" allowOverlap="1" wp14:anchorId="69BE7B66" wp14:editId="4B90EA8B">
                        <wp:simplePos x="0" y="0"/>
                        <wp:positionH relativeFrom="column">
                          <wp:posOffset>781212</wp:posOffset>
                        </wp:positionH>
                        <wp:positionV relativeFrom="paragraph">
                          <wp:posOffset>-137160</wp:posOffset>
                        </wp:positionV>
                        <wp:extent cx="360828" cy="360828"/>
                        <wp:effectExtent l="0" t="0" r="1270" b="1270"/>
                        <wp:wrapNone/>
                        <wp:docPr id="12" name="Imagen 12" descr="Resultado de imagen para icono id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Resultado de imagen para icono id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828" cy="3608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440575" w:rsidRDefault="00440575" w:rsidP="00440575">
                  <w:pPr>
                    <w:pStyle w:val="Ttulo3"/>
                    <w:rPr>
                      <w:lang w:val="es-CL"/>
                    </w:rPr>
                  </w:pPr>
                </w:p>
                <w:p w:rsidR="00441EB9" w:rsidRDefault="008D3EB6" w:rsidP="00441EB9">
                  <w:pPr>
                    <w:pStyle w:val="Ttulo3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18.515.486-6</w:t>
                  </w:r>
                </w:p>
                <w:p w:rsidR="00FF4F61" w:rsidRPr="00FF4F61" w:rsidRDefault="00FF4F61" w:rsidP="00441EB9">
                  <w:pPr>
                    <w:pStyle w:val="Ttulo3"/>
                    <w:rPr>
                      <w:szCs w:val="32"/>
                      <w:lang w:val="es-CL"/>
                    </w:rPr>
                  </w:pPr>
                </w:p>
                <w:p w:rsidR="00007E0B" w:rsidRPr="00007E0B" w:rsidRDefault="00007E0B" w:rsidP="00441EB9">
                  <w:pPr>
                    <w:pStyle w:val="Ttulo3"/>
                    <w:rPr>
                      <w:sz w:val="40"/>
                      <w:szCs w:val="32"/>
                      <w:lang w:val="es-CL"/>
                    </w:rPr>
                  </w:pPr>
                  <w:r w:rsidRPr="00007E0B">
                    <w:rPr>
                      <w:noProof/>
                      <w:sz w:val="40"/>
                      <w:szCs w:val="32"/>
                      <w:lang w:val="es-CL" w:eastAsia="es-CL"/>
                    </w:rPr>
                    <mc:AlternateContent>
                      <mc:Choice Requires="wpg">
                        <w:drawing>
                          <wp:inline distT="0" distB="0" distL="0" distR="0" wp14:anchorId="1182C551" wp14:editId="60D880B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A94FFA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0f6fc6 [3204]" strokecolor="#0f6fc6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0f6fc6 [3204]" strokecolor="#0f6fc6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007E0B" w:rsidTr="00DB0F9A"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007E0B" w:rsidRDefault="008D3EB6" w:rsidP="000F7BAA">
                  <w:pPr>
                    <w:pStyle w:val="Ttulo3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iturriagamolina</w:t>
                  </w:r>
                  <w:r w:rsidR="008C3B1B" w:rsidRPr="00007E0B">
                    <w:rPr>
                      <w:lang w:val="es-CL"/>
                    </w:rPr>
                    <w:t>@GMAIL.COM</w:t>
                  </w:r>
                </w:p>
              </w:tc>
            </w:tr>
            <w:tr w:rsidR="00441EB9" w:rsidRPr="005152F2" w:rsidTr="00DB0F9A"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CL" w:eastAsia="es-CL"/>
                    </w:rPr>
                    <mc:AlternateContent>
                      <mc:Choice Requires="wpg">
                        <w:drawing>
                          <wp:inline distT="0" distB="0" distL="0" distR="0" wp14:anchorId="6CCE4FC8" wp14:editId="41D7960E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9A21EE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0f6fc6 [3204]" strokecolor="#0f6fc6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0f6fc6 [3204]" strokecolor="#0f6fc6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DB0F9A"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F7BAA" w:rsidP="008C3B1B">
                  <w:pPr>
                    <w:pStyle w:val="Ttulo3"/>
                  </w:pPr>
                  <w:r>
                    <w:t xml:space="preserve">+569 </w:t>
                  </w:r>
                  <w:r w:rsidR="008D3EB6">
                    <w:t>90074361</w:t>
                  </w:r>
                </w:p>
              </w:tc>
            </w:tr>
            <w:tr w:rsidR="00441EB9" w:rsidRPr="005152F2" w:rsidTr="00DB0F9A"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:rsidTr="00DB0F9A">
              <w:tc>
                <w:tcPr>
                  <w:tcW w:w="2835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825CE9" w:rsidRPr="00007E0B" w:rsidRDefault="008D3EB6" w:rsidP="008D3EB6">
                  <w:pPr>
                    <w:pStyle w:val="Ttulo3"/>
                    <w:jc w:val="both"/>
                    <w:rPr>
                      <w:lang w:val="es-CL"/>
                    </w:rPr>
                  </w:pPr>
                  <w:r>
                    <w:rPr>
                      <w:noProof/>
                      <w:lang w:val="es-CL" w:eastAsia="es-CL"/>
                    </w:rPr>
                    <w:drawing>
                      <wp:anchor distT="0" distB="0" distL="114300" distR="114300" simplePos="0" relativeHeight="251659264" behindDoc="0" locked="0" layoutInCell="1" allowOverlap="1" wp14:anchorId="1B22FB68" wp14:editId="28138AD7">
                        <wp:simplePos x="0" y="0"/>
                        <wp:positionH relativeFrom="column">
                          <wp:posOffset>730885</wp:posOffset>
                        </wp:positionH>
                        <wp:positionV relativeFrom="paragraph">
                          <wp:posOffset>-163195</wp:posOffset>
                        </wp:positionV>
                        <wp:extent cx="425303" cy="425303"/>
                        <wp:effectExtent l="0" t="0" r="0" b="0"/>
                        <wp:wrapNone/>
                        <wp:docPr id="4" name="Imagen 4" descr="Imagen relacionad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 relacionad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colorTemperature colorTemp="7200"/>
                                          </a14:imgEffect>
                                          <a14:imgEffect>
                                            <a14:saturation sat="66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5303" cy="4253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25CE9" w:rsidRPr="00FF4F61" w:rsidRDefault="00825CE9" w:rsidP="008D3EB6">
                  <w:pPr>
                    <w:pStyle w:val="Ttulo3"/>
                    <w:jc w:val="both"/>
                    <w:rPr>
                      <w:szCs w:val="32"/>
                      <w:lang w:val="es-CL"/>
                    </w:rPr>
                  </w:pPr>
                </w:p>
                <w:p w:rsidR="00825CE9" w:rsidRDefault="008D3EB6" w:rsidP="00825CE9">
                  <w:pPr>
                    <w:pStyle w:val="Ttulo3"/>
                    <w:rPr>
                      <w:szCs w:val="32"/>
                      <w:lang w:val="es-CL"/>
                    </w:rPr>
                  </w:pPr>
                  <w:r>
                    <w:rPr>
                      <w:szCs w:val="32"/>
                      <w:lang w:val="es-CL"/>
                    </w:rPr>
                    <w:t>san juan de pedehue, n°19, san fernando</w:t>
                  </w:r>
                </w:p>
                <w:p w:rsidR="00007E0B" w:rsidRDefault="00007E0B" w:rsidP="00007E0B">
                  <w:pPr>
                    <w:pStyle w:val="Ttulo3"/>
                    <w:jc w:val="both"/>
                  </w:pPr>
                </w:p>
              </w:tc>
            </w:tr>
            <w:tr w:rsidR="005A7E57" w:rsidRPr="00922C61" w:rsidTr="00DB0F9A">
              <w:tc>
                <w:tcPr>
                  <w:tcW w:w="2835" w:type="dxa"/>
                  <w:tcMar>
                    <w:top w:w="374" w:type="dxa"/>
                    <w:bottom w:w="115" w:type="dxa"/>
                  </w:tcMar>
                </w:tcPr>
                <w:p w:rsidR="002C77B9" w:rsidRDefault="00CD62CA" w:rsidP="002C77B9">
                  <w:pPr>
                    <w:pStyle w:val="Ttulo3"/>
                  </w:pPr>
                  <w:r w:rsidRPr="00AC3741">
                    <w:rPr>
                      <w:sz w:val="26"/>
                      <w:szCs w:val="26"/>
                      <w:lang w:val="es-CL"/>
                    </w:rPr>
                    <w:t>oBJETIVOS</w:t>
                  </w:r>
                </w:p>
                <w:p w:rsidR="005A7E57" w:rsidRDefault="00616FF4" w:rsidP="00616FF4">
                  <w:pPr>
                    <w:pStyle w:val="GraphicElemen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138871C7" wp14:editId="74818DA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3372B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0f6fc6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8C3B1B" w:rsidRDefault="00CD62CA" w:rsidP="00440575">
                  <w:pPr>
                    <w:spacing w:line="276" w:lineRule="auto"/>
                    <w:rPr>
                      <w:lang w:val="es-CL"/>
                    </w:rPr>
                  </w:pPr>
                  <w:r w:rsidRPr="008C3B1B">
                    <w:rPr>
                      <w:lang w:val="es-CL"/>
                    </w:rPr>
                    <w:t>Incorporarme</w:t>
                  </w:r>
                  <w:r w:rsidR="006A4B57">
                    <w:rPr>
                      <w:lang w:val="es-CL"/>
                    </w:rPr>
                    <w:t xml:space="preserve"> a una organización donde </w:t>
                  </w:r>
                  <w:r w:rsidR="00025850">
                    <w:rPr>
                      <w:lang w:val="es-CL"/>
                    </w:rPr>
                    <w:t xml:space="preserve">pueda </w:t>
                  </w:r>
                  <w:r w:rsidRPr="008C3B1B">
                    <w:rPr>
                      <w:lang w:val="es-CL"/>
                    </w:rPr>
                    <w:t xml:space="preserve">aplicar mis conocimientos </w:t>
                  </w:r>
                  <w:r w:rsidR="002F4033" w:rsidRPr="008C3B1B">
                    <w:rPr>
                      <w:lang w:val="es-CL"/>
                    </w:rPr>
                    <w:t>y competencias.</w:t>
                  </w:r>
                  <w:r w:rsidRPr="008C3B1B">
                    <w:rPr>
                      <w:lang w:val="es-CL"/>
                    </w:rPr>
                    <w:t xml:space="preserve"> </w:t>
                  </w:r>
                  <w:r w:rsidR="002F4033" w:rsidRPr="008C3B1B">
                    <w:rPr>
                      <w:lang w:val="es-CL"/>
                    </w:rPr>
                    <w:t>Aprender y desarrollarme</w:t>
                  </w:r>
                  <w:r w:rsidRPr="008C3B1B">
                    <w:rPr>
                      <w:lang w:val="es-CL"/>
                    </w:rPr>
                    <w:t xml:space="preserve"> profesional</w:t>
                  </w:r>
                  <w:r w:rsidR="002F4033" w:rsidRPr="008C3B1B">
                    <w:rPr>
                      <w:lang w:val="es-CL"/>
                    </w:rPr>
                    <w:t>mente, generando un impacto positivo en el equipo de trabajo</w:t>
                  </w:r>
                  <w:r w:rsidR="00C054B9">
                    <w:rPr>
                      <w:lang w:val="es-CL"/>
                    </w:rPr>
                    <w:t xml:space="preserve">,  </w:t>
                  </w:r>
                  <w:r w:rsidR="005015FE">
                    <w:rPr>
                      <w:lang w:val="es-CL"/>
                    </w:rPr>
                    <w:t>contribuyendo con los objetivos.</w:t>
                  </w:r>
                </w:p>
              </w:tc>
            </w:tr>
            <w:tr w:rsidR="00463463" w:rsidRPr="00922C61" w:rsidTr="00DB0F9A">
              <w:trPr>
                <w:trHeight w:val="1294"/>
              </w:trPr>
              <w:tc>
                <w:tcPr>
                  <w:tcW w:w="2835" w:type="dxa"/>
                  <w:tcMar>
                    <w:top w:w="374" w:type="dxa"/>
                    <w:bottom w:w="115" w:type="dxa"/>
                  </w:tcMar>
                </w:tcPr>
                <w:p w:rsidR="005A7E57" w:rsidRDefault="00C528A7" w:rsidP="0043426C">
                  <w:pPr>
                    <w:pStyle w:val="Ttulo3"/>
                  </w:pPr>
                  <w:r w:rsidRPr="00AC3741">
                    <w:rPr>
                      <w:sz w:val="26"/>
                      <w:szCs w:val="26"/>
                      <w:lang w:val="es-CL"/>
                    </w:rPr>
                    <w:t>habilidades</w:t>
                  </w:r>
                </w:p>
                <w:p w:rsidR="00616FF4" w:rsidRDefault="00616FF4" w:rsidP="00616FF4">
                  <w:pPr>
                    <w:pStyle w:val="GraphicElement"/>
                  </w:pPr>
                  <w:r>
                    <w:rPr>
                      <w:lang w:val="es-CL" w:eastAsia="es-CL"/>
                    </w:rPr>
                    <mc:AlternateContent>
                      <mc:Choice Requires="wps">
                        <w:drawing>
                          <wp:inline distT="0" distB="0" distL="0" distR="0" wp14:anchorId="2924EA09" wp14:editId="083319FD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DB76B9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0f6fc6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650B28" w:rsidRPr="00650B28" w:rsidRDefault="00650B28" w:rsidP="00650B28">
                  <w:pPr>
                    <w:jc w:val="both"/>
                  </w:pPr>
                </w:p>
                <w:p w:rsidR="00C528A7" w:rsidRPr="008C3B1B" w:rsidRDefault="00DB0F9A" w:rsidP="00607E62">
                  <w:pPr>
                    <w:spacing w:line="360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Organización,</w:t>
                  </w:r>
                  <w:r w:rsidR="00C159D6">
                    <w:rPr>
                      <w:lang w:val="es-CL"/>
                    </w:rPr>
                    <w:t xml:space="preserve"> Trabajo en Equipo,</w:t>
                  </w:r>
                  <w:r>
                    <w:rPr>
                      <w:lang w:val="es-CL"/>
                    </w:rPr>
                    <w:t xml:space="preserve"> </w:t>
                  </w:r>
                  <w:r w:rsidRPr="008C3B1B">
                    <w:rPr>
                      <w:lang w:val="es-CL"/>
                    </w:rPr>
                    <w:lastRenderedPageBreak/>
                    <w:t>Iniciativa</w:t>
                  </w:r>
                  <w:r>
                    <w:rPr>
                      <w:lang w:val="es-CL"/>
                    </w:rPr>
                    <w:t xml:space="preserve">, </w:t>
                  </w:r>
                  <w:r w:rsidR="00BD34AF">
                    <w:rPr>
                      <w:lang w:val="es-CL"/>
                    </w:rPr>
                    <w:t>Creatividad</w:t>
                  </w:r>
                  <w:r w:rsidR="00607E62">
                    <w:rPr>
                      <w:lang w:val="es-CL"/>
                    </w:rPr>
                    <w:t xml:space="preserve">, Integridad, Manejo del tiempo, </w:t>
                  </w:r>
                  <w:r w:rsidR="005015FE">
                    <w:rPr>
                      <w:lang w:val="es-CL"/>
                    </w:rPr>
                    <w:t>Adaptabilidad, Tolerancia a la frustración.</w:t>
                  </w:r>
                </w:p>
              </w:tc>
            </w:tr>
          </w:tbl>
          <w:p w:rsidR="00AC3741" w:rsidRPr="00D52BBB" w:rsidRDefault="00AC3741" w:rsidP="00AC3741">
            <w:pPr>
              <w:spacing w:line="360" w:lineRule="auto"/>
              <w:jc w:val="both"/>
              <w:rPr>
                <w:lang w:val="es-CL"/>
              </w:rPr>
            </w:pPr>
          </w:p>
          <w:p w:rsidR="00B93310" w:rsidRPr="00AC3741" w:rsidRDefault="00B93310" w:rsidP="00AC3741">
            <w:pPr>
              <w:spacing w:line="360" w:lineRule="auto"/>
              <w:jc w:val="left"/>
              <w:rPr>
                <w:lang w:val="es-CL"/>
              </w:rPr>
            </w:pPr>
          </w:p>
        </w:tc>
        <w:tc>
          <w:tcPr>
            <w:tcW w:w="735" w:type="dxa"/>
          </w:tcPr>
          <w:p w:rsidR="00B93310" w:rsidRPr="008C3B1B" w:rsidRDefault="00B93310" w:rsidP="00463463">
            <w:pPr>
              <w:rPr>
                <w:lang w:val="es-CL"/>
              </w:rPr>
            </w:pPr>
          </w:p>
        </w:tc>
        <w:tc>
          <w:tcPr>
            <w:tcW w:w="6302" w:type="dxa"/>
          </w:tcPr>
          <w:tbl>
            <w:tblPr>
              <w:tblW w:w="636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366"/>
            </w:tblGrid>
            <w:tr w:rsidR="008F6337" w:rsidRPr="00607E62" w:rsidTr="00C1775E">
              <w:trPr>
                <w:trHeight w:val="1383"/>
              </w:trPr>
              <w:tc>
                <w:tcPr>
                  <w:tcW w:w="636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025850" w:rsidRDefault="000F7BAA" w:rsidP="008D3EB6">
                  <w:pPr>
                    <w:pStyle w:val="Ttulo2"/>
                    <w:spacing w:line="276" w:lineRule="auto"/>
                    <w:rPr>
                      <w:lang w:val="es-CL"/>
                    </w:rPr>
                  </w:pPr>
                  <w:r w:rsidRPr="008C3B1B">
                    <w:rPr>
                      <w:lang w:val="es-CL"/>
                    </w:rPr>
                    <w:t>experiencia laboral</w:t>
                  </w:r>
                </w:p>
                <w:p w:rsidR="005F11D2" w:rsidRDefault="005F11D2" w:rsidP="005F11D2">
                  <w:pPr>
                    <w:pStyle w:val="Ttulo4"/>
                    <w:tabs>
                      <w:tab w:val="left" w:pos="435"/>
                      <w:tab w:val="center" w:pos="3068"/>
                    </w:tabs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Colegio Fray ave maria del pequeño cottolengo</w:t>
                  </w:r>
                </w:p>
                <w:p w:rsidR="005F11D2" w:rsidRDefault="005F11D2" w:rsidP="005F11D2">
                  <w:pPr>
                    <w:pStyle w:val="Ttulo5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Agosto 2018- Actualidad</w:t>
                  </w:r>
                </w:p>
                <w:p w:rsidR="005F11D2" w:rsidRPr="005F11D2" w:rsidRDefault="005F11D2" w:rsidP="005F11D2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Realización de</w:t>
                  </w:r>
                  <w:r w:rsidR="007C76DE">
                    <w:rPr>
                      <w:lang w:val="es-CL"/>
                    </w:rPr>
                    <w:t xml:space="preserve"> </w:t>
                  </w:r>
                  <w:r w:rsidR="00A6390C">
                    <w:rPr>
                      <w:lang w:val="es-CL"/>
                    </w:rPr>
                    <w:t>evaluaciones e intervenciones con cada alumno,</w:t>
                  </w:r>
                  <w:r>
                    <w:rPr>
                      <w:lang w:val="es-CL"/>
                    </w:rPr>
                    <w:t xml:space="preserve"> apoyo en aula a los profesores con técnicas de acuerdo a las necesidades que presentan los </w:t>
                  </w:r>
                  <w:r w:rsidR="0092624A">
                    <w:rPr>
                      <w:lang w:val="es-CL"/>
                    </w:rPr>
                    <w:t>estudiante</w:t>
                  </w:r>
                  <w:r>
                    <w:rPr>
                      <w:lang w:val="es-CL"/>
                    </w:rPr>
                    <w:t>s, talleres para profesores, alumnos y apoderados, visitas domiciliarias a los alumnos externos.</w:t>
                  </w:r>
                </w:p>
                <w:p w:rsidR="005F11D2" w:rsidRDefault="005F11D2" w:rsidP="008D3EB6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</w:p>
                <w:p w:rsidR="00667AFB" w:rsidRDefault="00231B4C" w:rsidP="008D3EB6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PRÁCTICA PROFESIONAL</w:t>
                  </w:r>
                  <w:r w:rsidR="00BD34AF">
                    <w:rPr>
                      <w:lang w:val="es-CL"/>
                    </w:rPr>
                    <w:t xml:space="preserve"> </w:t>
                  </w:r>
                  <w:r w:rsidR="00580339">
                    <w:rPr>
                      <w:lang w:val="es-CL"/>
                    </w:rPr>
                    <w:t>centro de prevencion y tratamiento de la violencia intrafamiliar</w:t>
                  </w:r>
                </w:p>
                <w:p w:rsidR="00C159D6" w:rsidRPr="00C159D6" w:rsidRDefault="000F7BAA" w:rsidP="00C159D6">
                  <w:pPr>
                    <w:pStyle w:val="Ttulo5"/>
                    <w:spacing w:line="276" w:lineRule="auto"/>
                    <w:rPr>
                      <w:lang w:val="es-CL"/>
                    </w:rPr>
                  </w:pPr>
                  <w:r w:rsidRPr="008C3B1B">
                    <w:rPr>
                      <w:lang w:val="es-CL"/>
                    </w:rPr>
                    <w:t>Marzo 201</w:t>
                  </w:r>
                  <w:r w:rsidR="00231B4C">
                    <w:rPr>
                      <w:lang w:val="es-CL"/>
                    </w:rPr>
                    <w:t>7 – Diciembre 2017</w:t>
                  </w:r>
                  <w:r w:rsidR="00D06836">
                    <w:rPr>
                      <w:lang w:val="es-CL"/>
                    </w:rPr>
                    <w:t xml:space="preserve"> (1.287 horas)</w:t>
                  </w:r>
                </w:p>
                <w:p w:rsidR="00007E0B" w:rsidRDefault="00007E0B" w:rsidP="00AC7A42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 xml:space="preserve">Realización de </w:t>
                  </w:r>
                  <w:r w:rsidR="00AC7A42">
                    <w:rPr>
                      <w:lang w:val="es-CL"/>
                    </w:rPr>
                    <w:t>peritajes y tratamientos</w:t>
                  </w:r>
                  <w:r w:rsidR="00C159D6">
                    <w:rPr>
                      <w:lang w:val="es-CL"/>
                    </w:rPr>
                    <w:t xml:space="preserve"> integrales</w:t>
                  </w:r>
                  <w:r w:rsidR="00AC7A42">
                    <w:rPr>
                      <w:lang w:val="es-CL"/>
                    </w:rPr>
                    <w:t xml:space="preserve"> a víctimas y personas que ejercen violencia, derivados </w:t>
                  </w:r>
                  <w:r w:rsidR="00AC7A42" w:rsidRPr="00AC7A42">
                    <w:rPr>
                      <w:lang w:val="es-CL"/>
                    </w:rPr>
                    <w:t xml:space="preserve">de Tribunales de Familia, Juzgado de Garantía y </w:t>
                  </w:r>
                  <w:r w:rsidR="00AC7A42">
                    <w:rPr>
                      <w:lang w:val="es-CL"/>
                    </w:rPr>
                    <w:t xml:space="preserve">Centro de Medidas Cautelares de </w:t>
                  </w:r>
                  <w:r w:rsidR="00AC7A42" w:rsidRPr="00AC7A42">
                    <w:rPr>
                      <w:lang w:val="es-CL"/>
                    </w:rPr>
                    <w:t>Santiago y/o URAVIT, en convenio con el centro VIF.</w:t>
                  </w:r>
                </w:p>
                <w:p w:rsidR="00CB0D69" w:rsidRDefault="00AC7A42" w:rsidP="00007E0B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Talleres de Prevención de violencia en alumnos de enseñanza básica</w:t>
                  </w:r>
                  <w:r w:rsidR="00C159D6">
                    <w:rPr>
                      <w:lang w:val="es-CL"/>
                    </w:rPr>
                    <w:t xml:space="preserve"> en Colegios en convenio con centro VIF.</w:t>
                  </w:r>
                </w:p>
                <w:p w:rsidR="00346935" w:rsidRDefault="00346935" w:rsidP="00DD48AA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 xml:space="preserve">UNIDAD PSICOEDUCATIVA </w:t>
                  </w:r>
                </w:p>
                <w:p w:rsidR="007B2F5C" w:rsidRPr="008C3B1B" w:rsidRDefault="00BD34AF" w:rsidP="00DD48AA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UNIVERSIDAD AUTÓNOMA DE CHILE</w:t>
                  </w:r>
                </w:p>
                <w:p w:rsidR="00BD34AF" w:rsidRDefault="00BD34AF" w:rsidP="00BD34AF">
                  <w:pPr>
                    <w:pStyle w:val="Ttulo5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Julio</w:t>
                  </w:r>
                  <w:r w:rsidR="008D3EB6">
                    <w:rPr>
                      <w:lang w:val="es-CL"/>
                    </w:rPr>
                    <w:t xml:space="preserve"> 2013</w:t>
                  </w:r>
                </w:p>
                <w:p w:rsidR="00BD34AF" w:rsidRDefault="00BD34AF" w:rsidP="00007E0B">
                  <w:pPr>
                    <w:pStyle w:val="Ttulo5"/>
                    <w:spacing w:line="276" w:lineRule="auto"/>
                    <w:rPr>
                      <w:rFonts w:asciiTheme="minorHAnsi" w:eastAsiaTheme="minorHAnsi" w:hAnsiTheme="minorHAnsi" w:cstheme="minorBidi"/>
                      <w:lang w:val="es-CL"/>
                    </w:rPr>
                  </w:pP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>Relatora en p</w:t>
                  </w:r>
                  <w:r w:rsidRPr="00BD34AF">
                    <w:rPr>
                      <w:rFonts w:asciiTheme="minorHAnsi" w:eastAsiaTheme="minorHAnsi" w:hAnsiTheme="minorHAnsi" w:cstheme="minorBidi"/>
                      <w:lang w:val="es-CL"/>
                    </w:rPr>
                    <w:t>rogra</w:t>
                  </w: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>ma de Orientación Vocacional</w:t>
                  </w:r>
                  <w:r w:rsidR="00007E0B">
                    <w:rPr>
                      <w:rFonts w:asciiTheme="minorHAnsi" w:eastAsiaTheme="minorHAnsi" w:hAnsiTheme="minorHAnsi" w:cstheme="minorBidi"/>
                      <w:lang w:val="es-CL"/>
                    </w:rPr>
                    <w:t xml:space="preserve"> y </w:t>
                  </w: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>c</w:t>
                  </w:r>
                  <w:r w:rsidRPr="00BD34AF">
                    <w:rPr>
                      <w:rFonts w:asciiTheme="minorHAnsi" w:eastAsiaTheme="minorHAnsi" w:hAnsiTheme="minorHAnsi" w:cstheme="minorBidi"/>
                      <w:lang w:val="es-CL"/>
                    </w:rPr>
                    <w:t>harla</w:t>
                  </w:r>
                  <w:r w:rsidR="00007E0B">
                    <w:rPr>
                      <w:rFonts w:asciiTheme="minorHAnsi" w:eastAsiaTheme="minorHAnsi" w:hAnsiTheme="minorHAnsi" w:cstheme="minorBidi"/>
                      <w:lang w:val="es-CL"/>
                    </w:rPr>
                    <w:t>s</w:t>
                  </w: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 xml:space="preserve"> de</w:t>
                  </w:r>
                  <w:r w:rsidRPr="00BD34AF">
                    <w:rPr>
                      <w:rFonts w:asciiTheme="minorHAnsi" w:eastAsiaTheme="minorHAnsi" w:hAnsiTheme="minorHAnsi" w:cstheme="minorBidi"/>
                      <w:lang w:val="es-CL"/>
                    </w:rPr>
                    <w:t xml:space="preserve"> Sexuali</w:t>
                  </w: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>dad</w:t>
                  </w:r>
                  <w:r w:rsidR="00007E0B">
                    <w:rPr>
                      <w:rFonts w:asciiTheme="minorHAnsi" w:eastAsiaTheme="minorHAnsi" w:hAnsiTheme="minorHAnsi" w:cstheme="minorBidi"/>
                      <w:lang w:val="es-CL"/>
                    </w:rPr>
                    <w:t xml:space="preserve"> a Terceros y Cuartos Medios</w:t>
                  </w:r>
                </w:p>
                <w:p w:rsidR="00BD34AF" w:rsidRPr="00BD34AF" w:rsidRDefault="00BD34AF" w:rsidP="00BD34AF">
                  <w:pPr>
                    <w:spacing w:after="0" w:line="300" w:lineRule="atLeast"/>
                    <w:jc w:val="left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s-CL"/>
                    </w:rPr>
                  </w:pPr>
                </w:p>
                <w:p w:rsidR="00817BC1" w:rsidRPr="00BD34AF" w:rsidRDefault="008D3EB6" w:rsidP="00DD48AA">
                  <w:pPr>
                    <w:spacing w:line="276" w:lineRule="auto"/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s-CL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lang w:val="es-CL"/>
                    </w:rPr>
                    <w:t>tricot</w:t>
                  </w:r>
                </w:p>
                <w:p w:rsidR="00BD34AF" w:rsidRPr="00BD34AF" w:rsidRDefault="008D3EB6" w:rsidP="00BD34AF">
                  <w:pPr>
                    <w:pStyle w:val="Ttulo5"/>
                    <w:spacing w:line="276" w:lineRule="auto"/>
                    <w:rPr>
                      <w:rFonts w:asciiTheme="minorHAnsi" w:eastAsiaTheme="minorHAnsi" w:hAnsiTheme="minorHAnsi" w:cstheme="minorBidi"/>
                      <w:lang w:val="es-CL"/>
                    </w:rPr>
                  </w:pP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>Noviembre – Diciembre 2011-2012</w:t>
                  </w:r>
                </w:p>
                <w:p w:rsidR="00BD34AF" w:rsidRPr="00BD34AF" w:rsidRDefault="00580339" w:rsidP="00BD34AF">
                  <w:pPr>
                    <w:pStyle w:val="Ttulo5"/>
                    <w:spacing w:line="276" w:lineRule="auto"/>
                    <w:rPr>
                      <w:rFonts w:asciiTheme="minorHAnsi" w:eastAsiaTheme="minorHAnsi" w:hAnsiTheme="minorHAnsi" w:cstheme="minorBidi"/>
                      <w:lang w:val="es-CL"/>
                    </w:rPr>
                  </w:pP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>Asistente de ventas</w:t>
                  </w:r>
                </w:p>
                <w:p w:rsidR="00025850" w:rsidRPr="00580339" w:rsidRDefault="00580339" w:rsidP="00580339">
                  <w:pPr>
                    <w:pStyle w:val="Ttulo5"/>
                    <w:spacing w:line="276" w:lineRule="auto"/>
                    <w:rPr>
                      <w:rFonts w:asciiTheme="minorHAnsi" w:eastAsiaTheme="minorHAnsi" w:hAnsiTheme="minorHAnsi" w:cstheme="minorBidi"/>
                      <w:lang w:val="es-CL"/>
                    </w:rPr>
                  </w:pPr>
                  <w:r>
                    <w:rPr>
                      <w:rFonts w:asciiTheme="minorHAnsi" w:eastAsiaTheme="minorHAnsi" w:hAnsiTheme="minorHAnsi" w:cstheme="minorBidi"/>
                      <w:lang w:val="es-CL"/>
                    </w:rPr>
                    <w:t>San Fernando</w:t>
                  </w:r>
                </w:p>
                <w:p w:rsidR="00025850" w:rsidRPr="00C1775E" w:rsidRDefault="00025850" w:rsidP="00C1775E">
                  <w:pPr>
                    <w:tabs>
                      <w:tab w:val="left" w:pos="3784"/>
                    </w:tabs>
                    <w:jc w:val="left"/>
                    <w:rPr>
                      <w:lang w:val="es-CL"/>
                    </w:rPr>
                  </w:pPr>
                </w:p>
              </w:tc>
            </w:tr>
            <w:tr w:rsidR="008F6337" w:rsidRPr="00922C61" w:rsidTr="00C1775E">
              <w:trPr>
                <w:trHeight w:val="23"/>
              </w:trPr>
              <w:tc>
                <w:tcPr>
                  <w:tcW w:w="636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8C3B1B" w:rsidRDefault="000F7BAA" w:rsidP="00DD48AA">
                  <w:pPr>
                    <w:pStyle w:val="Ttulo2"/>
                    <w:spacing w:line="276" w:lineRule="auto"/>
                    <w:rPr>
                      <w:lang w:val="es-CL"/>
                    </w:rPr>
                  </w:pPr>
                  <w:r w:rsidRPr="008C3B1B">
                    <w:rPr>
                      <w:lang w:val="es-CL"/>
                    </w:rPr>
                    <w:t>educación</w:t>
                  </w:r>
                </w:p>
                <w:p w:rsidR="007B2F5C" w:rsidRPr="008C3B1B" w:rsidRDefault="00231B4C" w:rsidP="00DD48AA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PsiCOLOGÍA</w:t>
                  </w:r>
                </w:p>
                <w:p w:rsidR="00DD48AA" w:rsidRPr="008C3B1B" w:rsidRDefault="00231B4C" w:rsidP="00DD48AA">
                  <w:pPr>
                    <w:pStyle w:val="Ttulo5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Universidad Autónoma de Chile</w:t>
                  </w:r>
                </w:p>
                <w:p w:rsidR="008F6337" w:rsidRPr="008C3B1B" w:rsidRDefault="00231B4C" w:rsidP="00DD48AA">
                  <w:pPr>
                    <w:pStyle w:val="Ttulo5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2012</w:t>
                  </w:r>
                  <w:r w:rsidR="00C528A7" w:rsidRPr="008C3B1B">
                    <w:rPr>
                      <w:lang w:val="es-CL"/>
                    </w:rPr>
                    <w:t xml:space="preserve"> </w:t>
                  </w:r>
                  <w:r w:rsidR="00DD48AA" w:rsidRPr="008C3B1B">
                    <w:rPr>
                      <w:lang w:val="es-CL"/>
                    </w:rPr>
                    <w:t>–</w:t>
                  </w:r>
                  <w:r>
                    <w:rPr>
                      <w:lang w:val="es-CL"/>
                    </w:rPr>
                    <w:t xml:space="preserve"> 2017</w:t>
                  </w:r>
                </w:p>
                <w:p w:rsidR="00231B4C" w:rsidRDefault="00231B4C" w:rsidP="00231B4C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PROGRAMA ERASMUS</w:t>
                  </w:r>
                  <w:r w:rsidRPr="00231B4C">
                    <w:rPr>
                      <w:lang w:val="es-CL"/>
                    </w:rPr>
                    <w:t xml:space="preserve"> </w:t>
                  </w:r>
                </w:p>
                <w:p w:rsidR="00C528A7" w:rsidRDefault="00231B4C" w:rsidP="00BD34AF">
                  <w:pPr>
                    <w:spacing w:after="0" w:line="276" w:lineRule="auto"/>
                    <w:rPr>
                      <w:lang w:val="es-CL"/>
                    </w:rPr>
                  </w:pPr>
                  <w:r w:rsidRPr="00231B4C">
                    <w:rPr>
                      <w:lang w:val="es-CL"/>
                    </w:rPr>
                    <w:t>Univers</w:t>
                  </w:r>
                  <w:r>
                    <w:rPr>
                      <w:lang w:val="es-CL"/>
                    </w:rPr>
                    <w:t>idad de Sevilla, España</w:t>
                  </w:r>
                </w:p>
                <w:p w:rsidR="00BD34AF" w:rsidRPr="00231B4C" w:rsidRDefault="00BD34AF" w:rsidP="00BD34AF">
                  <w:pPr>
                    <w:spacing w:after="0"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Estudios en Psicología de la Intervención Social y Comunitaria</w:t>
                  </w:r>
                </w:p>
                <w:p w:rsidR="008A49FE" w:rsidRPr="008C3B1B" w:rsidRDefault="00C528A7" w:rsidP="00BD34AF">
                  <w:pPr>
                    <w:spacing w:after="0" w:line="276" w:lineRule="auto"/>
                    <w:rPr>
                      <w:lang w:val="es-CL"/>
                    </w:rPr>
                  </w:pPr>
                  <w:r w:rsidRPr="008C3B1B">
                    <w:rPr>
                      <w:lang w:val="es-CL"/>
                    </w:rPr>
                    <w:t xml:space="preserve">Agosto </w:t>
                  </w:r>
                  <w:r w:rsidR="00231B4C">
                    <w:rPr>
                      <w:lang w:val="es-CL"/>
                    </w:rPr>
                    <w:t xml:space="preserve">2015 </w:t>
                  </w:r>
                  <w:r w:rsidRPr="008C3B1B">
                    <w:rPr>
                      <w:lang w:val="es-CL"/>
                    </w:rPr>
                    <w:t xml:space="preserve">– </w:t>
                  </w:r>
                  <w:r w:rsidR="00231B4C">
                    <w:rPr>
                      <w:lang w:val="es-CL"/>
                    </w:rPr>
                    <w:t>Enero 2016</w:t>
                  </w:r>
                </w:p>
                <w:p w:rsidR="00580339" w:rsidRPr="008C3B1B" w:rsidRDefault="008D3EB6" w:rsidP="00580339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lastRenderedPageBreak/>
                    <w:t>instituto Hans Christian Andersen</w:t>
                  </w:r>
                </w:p>
                <w:p w:rsidR="00231B4C" w:rsidRDefault="008D3EB6" w:rsidP="00DF0B9F">
                  <w:pPr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Enseñanza</w:t>
                  </w:r>
                  <w:r w:rsidR="00DF0B9F">
                    <w:rPr>
                      <w:lang w:val="es-CL"/>
                    </w:rPr>
                    <w:t xml:space="preserve"> Media,</w:t>
                  </w:r>
                  <w:r w:rsidR="00DF0B9F" w:rsidRPr="008C3B1B">
                    <w:rPr>
                      <w:lang w:val="es-CL"/>
                    </w:rPr>
                    <w:t xml:space="preserve"> Generación 201</w:t>
                  </w:r>
                  <w:r w:rsidR="00DF0B9F">
                    <w:rPr>
                      <w:lang w:val="es-CL"/>
                    </w:rPr>
                    <w:t>1</w:t>
                  </w:r>
                </w:p>
                <w:p w:rsidR="00580339" w:rsidRPr="008C3B1B" w:rsidRDefault="00580339" w:rsidP="00580339">
                  <w:pPr>
                    <w:pStyle w:val="Ttulo4"/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colegio americano</w:t>
                  </w:r>
                </w:p>
                <w:p w:rsidR="00580339" w:rsidRDefault="00580339" w:rsidP="00580339">
                  <w:pPr>
                    <w:spacing w:line="276" w:lineRule="auto"/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Enseñanza básica, Generación 2007</w:t>
                  </w:r>
                </w:p>
                <w:p w:rsidR="00580339" w:rsidRPr="00667AFB" w:rsidRDefault="00580339" w:rsidP="00DF0B9F">
                  <w:pPr>
                    <w:spacing w:line="276" w:lineRule="auto"/>
                    <w:rPr>
                      <w:lang w:val="es-CL"/>
                    </w:rPr>
                  </w:pPr>
                </w:p>
              </w:tc>
            </w:tr>
            <w:tr w:rsidR="008F6337" w:rsidRPr="00DD48AA" w:rsidTr="00C1775E">
              <w:trPr>
                <w:trHeight w:val="27"/>
              </w:trPr>
              <w:tc>
                <w:tcPr>
                  <w:tcW w:w="6366" w:type="dxa"/>
                </w:tcPr>
                <w:p w:rsidR="00AC3741" w:rsidRPr="005152F2" w:rsidRDefault="00AC3741" w:rsidP="00AC3741">
                  <w:pPr>
                    <w:pStyle w:val="Ttulo2"/>
                    <w:spacing w:line="360" w:lineRule="auto"/>
                  </w:pPr>
                  <w:r>
                    <w:lastRenderedPageBreak/>
                    <w:t>CONOCIMIENTOS ADICIONALES</w:t>
                  </w:r>
                </w:p>
                <w:p w:rsidR="00AC3741" w:rsidRDefault="00AC3741" w:rsidP="008D3EB6">
                  <w:pPr>
                    <w:pStyle w:val="Prrafodelista"/>
                    <w:numPr>
                      <w:ilvl w:val="0"/>
                      <w:numId w:val="1"/>
                    </w:numPr>
                    <w:spacing w:line="360" w:lineRule="auto"/>
                    <w:jc w:val="left"/>
                  </w:pPr>
                  <w:r w:rsidRPr="00D52BBB">
                    <w:t>Microsoft Office – Intermedio</w:t>
                  </w:r>
                  <w:r>
                    <w:t>.</w:t>
                  </w:r>
                </w:p>
                <w:p w:rsidR="00AC7F49" w:rsidRPr="008D3EB6" w:rsidRDefault="00AC7F49" w:rsidP="008D3EB6">
                  <w:pPr>
                    <w:pStyle w:val="Prrafodelista"/>
                    <w:numPr>
                      <w:ilvl w:val="0"/>
                      <w:numId w:val="1"/>
                    </w:numPr>
                    <w:spacing w:line="360" w:lineRule="auto"/>
                    <w:jc w:val="left"/>
                  </w:pPr>
                  <w:r>
                    <w:t xml:space="preserve">Inglés </w:t>
                  </w:r>
                  <w:r w:rsidR="009871F3" w:rsidRPr="00D52BBB">
                    <w:t>–</w:t>
                  </w:r>
                  <w:r w:rsidR="009871F3">
                    <w:t xml:space="preserve"> Pre-intermedio </w:t>
                  </w:r>
                </w:p>
                <w:p w:rsidR="008A49FE" w:rsidRPr="00C528A7" w:rsidRDefault="008A49FE" w:rsidP="008A49FE">
                  <w:pPr>
                    <w:pStyle w:val="Prrafodelista"/>
                  </w:pPr>
                </w:p>
              </w:tc>
            </w:tr>
          </w:tbl>
          <w:p w:rsidR="00AC3741" w:rsidRPr="00650B28" w:rsidRDefault="00650B28" w:rsidP="00650B28">
            <w:pPr>
              <w:pStyle w:val="Ttulo2"/>
              <w:tabs>
                <w:tab w:val="left" w:pos="1680"/>
                <w:tab w:val="center" w:pos="3141"/>
              </w:tabs>
              <w:spacing w:line="360" w:lineRule="auto"/>
              <w:jc w:val="left"/>
              <w:rPr>
                <w:lang w:val="es-CL"/>
              </w:rPr>
            </w:pPr>
            <w:r>
              <w:tab/>
            </w:r>
            <w:r>
              <w:tab/>
            </w:r>
            <w:r w:rsidR="00AC3741" w:rsidRPr="00650B28">
              <w:rPr>
                <w:lang w:val="es-CL"/>
              </w:rPr>
              <w:t xml:space="preserve">Capacitaciones </w:t>
            </w:r>
          </w:p>
          <w:p w:rsidR="008F6337" w:rsidRDefault="007F61B2" w:rsidP="00AC7F49">
            <w:pPr>
              <w:pStyle w:val="Prrafodelista"/>
              <w:numPr>
                <w:ilvl w:val="0"/>
                <w:numId w:val="1"/>
              </w:numPr>
              <w:spacing w:line="36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>Capacitación “DETECCIÓN TEMPRANA EN MUJERES VÍCTIMAS DE VIOLENCIA”. Servicio Nacional de la Mujer y Equidad de Género en Conjunto con la Municipalidad de Pedro Aguirre Cerda.</w:t>
            </w:r>
          </w:p>
          <w:p w:rsidR="00AC7F49" w:rsidRDefault="00AC7F49" w:rsidP="00AC7F49">
            <w:pPr>
              <w:pStyle w:val="Prrafodelista"/>
              <w:spacing w:line="360" w:lineRule="auto"/>
              <w:jc w:val="left"/>
              <w:rPr>
                <w:lang w:val="es-CL"/>
              </w:rPr>
            </w:pPr>
          </w:p>
          <w:p w:rsidR="00AC7F49" w:rsidRDefault="00AC7F49" w:rsidP="00AC7F49">
            <w:pPr>
              <w:pStyle w:val="Prrafodelista"/>
              <w:numPr>
                <w:ilvl w:val="0"/>
                <w:numId w:val="1"/>
              </w:numPr>
              <w:spacing w:line="36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>Seminario “VIOLENCIA SEXUAL Y DERECHOS HUMANOS”. Corporación MILES e Instituto Nacional de Derechos Humanos.</w:t>
            </w:r>
          </w:p>
          <w:p w:rsidR="009871F3" w:rsidRPr="009871F3" w:rsidRDefault="009871F3" w:rsidP="009871F3">
            <w:pPr>
              <w:pStyle w:val="Prrafodelista"/>
              <w:rPr>
                <w:lang w:val="es-CL"/>
              </w:rPr>
            </w:pPr>
          </w:p>
          <w:p w:rsidR="009871F3" w:rsidRDefault="005015FE" w:rsidP="00AC7F49">
            <w:pPr>
              <w:pStyle w:val="Prrafodelista"/>
              <w:numPr>
                <w:ilvl w:val="0"/>
                <w:numId w:val="1"/>
              </w:numPr>
              <w:spacing w:line="36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>Curso de Grafología. Universidad Autónoma de Chile.</w:t>
            </w:r>
          </w:p>
          <w:p w:rsidR="005015FE" w:rsidRPr="005015FE" w:rsidRDefault="005015FE" w:rsidP="005015FE">
            <w:pPr>
              <w:pStyle w:val="Prrafodelista"/>
              <w:rPr>
                <w:lang w:val="es-CL"/>
              </w:rPr>
            </w:pPr>
          </w:p>
          <w:p w:rsidR="005015FE" w:rsidRDefault="005015FE" w:rsidP="00AC7F49">
            <w:pPr>
              <w:pStyle w:val="Prrafodelista"/>
              <w:numPr>
                <w:ilvl w:val="0"/>
                <w:numId w:val="1"/>
              </w:numPr>
              <w:spacing w:line="36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>Curso de Mecanismos de Prevención y Sanación de la Violencia Intrafamiliar. Universidad Autónoma de Chile.</w:t>
            </w:r>
          </w:p>
          <w:p w:rsidR="0092624A" w:rsidRPr="0092624A" w:rsidRDefault="0092624A" w:rsidP="0092624A">
            <w:pPr>
              <w:pStyle w:val="Prrafodelista"/>
              <w:rPr>
                <w:lang w:val="es-CL"/>
              </w:rPr>
            </w:pPr>
          </w:p>
          <w:p w:rsidR="0092624A" w:rsidRPr="00AC7F49" w:rsidRDefault="007D1112" w:rsidP="00AC7F49">
            <w:pPr>
              <w:pStyle w:val="Prrafodelista"/>
              <w:numPr>
                <w:ilvl w:val="0"/>
                <w:numId w:val="1"/>
              </w:numPr>
              <w:spacing w:line="36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>Seminario de violencia en el contexto de pareja:</w:t>
            </w:r>
            <w:r w:rsidR="000A54D2">
              <w:rPr>
                <w:lang w:val="es-CL"/>
              </w:rPr>
              <w:t xml:space="preserve"> relaciones de pololeo</w:t>
            </w:r>
            <w:r w:rsidR="00873725">
              <w:rPr>
                <w:lang w:val="es-CL"/>
              </w:rPr>
              <w:t xml:space="preserve"> y de convivencia. </w:t>
            </w:r>
            <w:r w:rsidR="00E56562">
              <w:rPr>
                <w:lang w:val="es-CL"/>
              </w:rPr>
              <w:t>Centro de Violencia Intrafamiliar de la Universidad Autónoma de Chile.</w:t>
            </w:r>
            <w:bookmarkStart w:id="0" w:name="_GoBack"/>
            <w:bookmarkEnd w:id="0"/>
          </w:p>
        </w:tc>
      </w:tr>
    </w:tbl>
    <w:p w:rsidR="00922C61" w:rsidRPr="00922C61" w:rsidRDefault="00922C61" w:rsidP="00922C61">
      <w:pPr>
        <w:tabs>
          <w:tab w:val="left" w:pos="3644"/>
        </w:tabs>
        <w:jc w:val="both"/>
        <w:rPr>
          <w:lang w:val="es-CL"/>
        </w:rPr>
      </w:pPr>
    </w:p>
    <w:sectPr w:rsidR="00922C61" w:rsidRPr="00922C61" w:rsidSect="00650B28">
      <w:headerReference w:type="default" r:id="rId11"/>
      <w:pgSz w:w="12240" w:h="15840"/>
      <w:pgMar w:top="1134" w:right="1077" w:bottom="1077" w:left="1077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02E" w:rsidRDefault="008B002E" w:rsidP="003856C9">
      <w:pPr>
        <w:spacing w:after="0" w:line="240" w:lineRule="auto"/>
      </w:pPr>
      <w:r>
        <w:separator/>
      </w:r>
    </w:p>
  </w:endnote>
  <w:endnote w:type="continuationSeparator" w:id="0">
    <w:p w:rsidR="008B002E" w:rsidRDefault="008B002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02E" w:rsidRDefault="008B002E" w:rsidP="003856C9">
      <w:pPr>
        <w:spacing w:after="0" w:line="240" w:lineRule="auto"/>
      </w:pPr>
      <w:r>
        <w:separator/>
      </w:r>
    </w:p>
  </w:footnote>
  <w:footnote w:type="continuationSeparator" w:id="0">
    <w:p w:rsidR="008B002E" w:rsidRDefault="008B002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Pr="00B177EB" w:rsidRDefault="00650B28" w:rsidP="00650B28">
    <w:pPr>
      <w:pStyle w:val="Encabezado"/>
      <w:tabs>
        <w:tab w:val="left" w:pos="2730"/>
        <w:tab w:val="right" w:pos="10086"/>
      </w:tabs>
      <w:jc w:val="both"/>
      <w:rPr>
        <w:lang w:val="es-CL"/>
      </w:rPr>
    </w:pPr>
    <w:r>
      <w:rPr>
        <w:lang w:val="es-CL"/>
      </w:rPr>
      <w:tab/>
    </w:r>
    <w:r>
      <w:rPr>
        <w:lang w:val="es-C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D13"/>
    <w:multiLevelType w:val="hybridMultilevel"/>
    <w:tmpl w:val="56F0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7075"/>
    <w:multiLevelType w:val="hybridMultilevel"/>
    <w:tmpl w:val="F7E485F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7772C5"/>
    <w:multiLevelType w:val="hybridMultilevel"/>
    <w:tmpl w:val="86B09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BAA"/>
    <w:rsid w:val="00007E0B"/>
    <w:rsid w:val="00023517"/>
    <w:rsid w:val="00025850"/>
    <w:rsid w:val="00052BE1"/>
    <w:rsid w:val="000610FE"/>
    <w:rsid w:val="0007412A"/>
    <w:rsid w:val="000A54D2"/>
    <w:rsid w:val="000C1A5A"/>
    <w:rsid w:val="000D7C9A"/>
    <w:rsid w:val="000F7BAA"/>
    <w:rsid w:val="0010199E"/>
    <w:rsid w:val="001765FE"/>
    <w:rsid w:val="0019561F"/>
    <w:rsid w:val="001A32EF"/>
    <w:rsid w:val="001B32D2"/>
    <w:rsid w:val="00200C67"/>
    <w:rsid w:val="00231B4C"/>
    <w:rsid w:val="00267FCF"/>
    <w:rsid w:val="00270896"/>
    <w:rsid w:val="00293B83"/>
    <w:rsid w:val="00293D4B"/>
    <w:rsid w:val="002966B8"/>
    <w:rsid w:val="002A3621"/>
    <w:rsid w:val="002B3890"/>
    <w:rsid w:val="002B7747"/>
    <w:rsid w:val="002C355B"/>
    <w:rsid w:val="002C77B9"/>
    <w:rsid w:val="002E131F"/>
    <w:rsid w:val="002F4033"/>
    <w:rsid w:val="002F485A"/>
    <w:rsid w:val="002F6E8F"/>
    <w:rsid w:val="003053D9"/>
    <w:rsid w:val="00306789"/>
    <w:rsid w:val="00317030"/>
    <w:rsid w:val="00346935"/>
    <w:rsid w:val="003659A2"/>
    <w:rsid w:val="003856C9"/>
    <w:rsid w:val="00396369"/>
    <w:rsid w:val="003F4D31"/>
    <w:rsid w:val="0043426C"/>
    <w:rsid w:val="00440575"/>
    <w:rsid w:val="00441EB9"/>
    <w:rsid w:val="00463463"/>
    <w:rsid w:val="00473EF8"/>
    <w:rsid w:val="004760E5"/>
    <w:rsid w:val="004953DF"/>
    <w:rsid w:val="004D15F6"/>
    <w:rsid w:val="004D22BB"/>
    <w:rsid w:val="004D7604"/>
    <w:rsid w:val="005015FE"/>
    <w:rsid w:val="005152F2"/>
    <w:rsid w:val="00534E4E"/>
    <w:rsid w:val="00551D35"/>
    <w:rsid w:val="00557019"/>
    <w:rsid w:val="005674AC"/>
    <w:rsid w:val="00580339"/>
    <w:rsid w:val="005A1E51"/>
    <w:rsid w:val="005A7E57"/>
    <w:rsid w:val="005E3414"/>
    <w:rsid w:val="005F11D2"/>
    <w:rsid w:val="00607E62"/>
    <w:rsid w:val="00616FF4"/>
    <w:rsid w:val="00646F25"/>
    <w:rsid w:val="00650B28"/>
    <w:rsid w:val="00654BC1"/>
    <w:rsid w:val="00667AFB"/>
    <w:rsid w:val="006A3CE7"/>
    <w:rsid w:val="006A4B57"/>
    <w:rsid w:val="00730018"/>
    <w:rsid w:val="00743379"/>
    <w:rsid w:val="007803B7"/>
    <w:rsid w:val="007923D7"/>
    <w:rsid w:val="007B2F5C"/>
    <w:rsid w:val="007C5F05"/>
    <w:rsid w:val="007C76DE"/>
    <w:rsid w:val="007D1112"/>
    <w:rsid w:val="007F61B2"/>
    <w:rsid w:val="00817BC1"/>
    <w:rsid w:val="008207BC"/>
    <w:rsid w:val="00825CE9"/>
    <w:rsid w:val="00826F4A"/>
    <w:rsid w:val="00832043"/>
    <w:rsid w:val="00832F81"/>
    <w:rsid w:val="00873725"/>
    <w:rsid w:val="008A49FE"/>
    <w:rsid w:val="008B002E"/>
    <w:rsid w:val="008B2D2C"/>
    <w:rsid w:val="008C3B1B"/>
    <w:rsid w:val="008C7CA2"/>
    <w:rsid w:val="008D3EB6"/>
    <w:rsid w:val="008D7C20"/>
    <w:rsid w:val="008E1B3C"/>
    <w:rsid w:val="008F6337"/>
    <w:rsid w:val="00922C61"/>
    <w:rsid w:val="0092624A"/>
    <w:rsid w:val="009871F3"/>
    <w:rsid w:val="009B34AE"/>
    <w:rsid w:val="009E285E"/>
    <w:rsid w:val="00A42F91"/>
    <w:rsid w:val="00A6390C"/>
    <w:rsid w:val="00A94F91"/>
    <w:rsid w:val="00AC3741"/>
    <w:rsid w:val="00AC7A42"/>
    <w:rsid w:val="00AC7F49"/>
    <w:rsid w:val="00AD5B03"/>
    <w:rsid w:val="00AF1258"/>
    <w:rsid w:val="00B01E52"/>
    <w:rsid w:val="00B177EB"/>
    <w:rsid w:val="00B550FC"/>
    <w:rsid w:val="00B72AD1"/>
    <w:rsid w:val="00B85871"/>
    <w:rsid w:val="00B93310"/>
    <w:rsid w:val="00BC1F18"/>
    <w:rsid w:val="00BC23F8"/>
    <w:rsid w:val="00BC5581"/>
    <w:rsid w:val="00BD2E58"/>
    <w:rsid w:val="00BD34AF"/>
    <w:rsid w:val="00BF6BAB"/>
    <w:rsid w:val="00C007A5"/>
    <w:rsid w:val="00C054B9"/>
    <w:rsid w:val="00C159D6"/>
    <w:rsid w:val="00C1775E"/>
    <w:rsid w:val="00C4403A"/>
    <w:rsid w:val="00C528A7"/>
    <w:rsid w:val="00CB0D69"/>
    <w:rsid w:val="00CB4C73"/>
    <w:rsid w:val="00CD62CA"/>
    <w:rsid w:val="00CE6306"/>
    <w:rsid w:val="00D06836"/>
    <w:rsid w:val="00D11C4D"/>
    <w:rsid w:val="00D5067A"/>
    <w:rsid w:val="00D52BBB"/>
    <w:rsid w:val="00D9194F"/>
    <w:rsid w:val="00DB0F9A"/>
    <w:rsid w:val="00DC1C31"/>
    <w:rsid w:val="00DC79BB"/>
    <w:rsid w:val="00DD48AA"/>
    <w:rsid w:val="00DE0A34"/>
    <w:rsid w:val="00DF0B9F"/>
    <w:rsid w:val="00E16481"/>
    <w:rsid w:val="00E34D58"/>
    <w:rsid w:val="00E56562"/>
    <w:rsid w:val="00E941EF"/>
    <w:rsid w:val="00EB1C1B"/>
    <w:rsid w:val="00F56435"/>
    <w:rsid w:val="00FA07AA"/>
    <w:rsid w:val="00FB0A17"/>
    <w:rsid w:val="00FB6A8F"/>
    <w:rsid w:val="00FB7085"/>
    <w:rsid w:val="00FE20E6"/>
    <w:rsid w:val="00FE7FC3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5233C8"/>
  <w15:docId w15:val="{C048D32B-3470-4103-8E6F-3B9CC7C3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0F6FC6" w:themeColor="accent1"/>
        <w:bottom w:val="single" w:sz="8" w:space="22" w:color="0F6FC6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0F6FC6" w:themeColor="accent1"/>
        <w:bottom w:val="single" w:sz="8" w:space="7" w:color="0F6FC6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C528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3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B1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34AF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CL"/>
    </w:rPr>
  </w:style>
  <w:style w:type="character" w:customStyle="1" w:styleId="pv-skill-entityskill-name">
    <w:name w:val="pv-skill-entity__skill-name"/>
    <w:basedOn w:val="Fuentedeprrafopredeter"/>
    <w:rsid w:val="00DB0F9A"/>
  </w:style>
  <w:style w:type="character" w:styleId="Hipervnculo">
    <w:name w:val="Hyperlink"/>
    <w:basedOn w:val="Fuentedeprrafopredeter"/>
    <w:uiPriority w:val="99"/>
    <w:unhideWhenUsed/>
    <w:rsid w:val="00007E0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microsoft.com/office/2007/relationships/hdphoto" Target="media/hdphoto1.wdp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%20de%20Amesti\AppData\Roaming\Microsoft\Templates\Creative%20resume,%20designed%20by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2F2D3BEEDC45C1A5A58F382150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B02E5-90E0-4E7A-A183-C56CB9F9B068}"/>
      </w:docPartPr>
      <w:docPartBody>
        <w:p w:rsidR="006A4304" w:rsidRDefault="00EE2282">
          <w:pPr>
            <w:pStyle w:val="742F2D3BEEDC45C1A5A58F3821504B99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282"/>
    <w:rsid w:val="00016806"/>
    <w:rsid w:val="000A2703"/>
    <w:rsid w:val="000F393B"/>
    <w:rsid w:val="000F4C17"/>
    <w:rsid w:val="002F3C6F"/>
    <w:rsid w:val="00306483"/>
    <w:rsid w:val="00437F65"/>
    <w:rsid w:val="005C2281"/>
    <w:rsid w:val="006A4304"/>
    <w:rsid w:val="006C3752"/>
    <w:rsid w:val="006E4F14"/>
    <w:rsid w:val="0083798F"/>
    <w:rsid w:val="00867E09"/>
    <w:rsid w:val="009C0402"/>
    <w:rsid w:val="009E5939"/>
    <w:rsid w:val="00A235B9"/>
    <w:rsid w:val="00B33D69"/>
    <w:rsid w:val="00B9109C"/>
    <w:rsid w:val="00CB3CFC"/>
    <w:rsid w:val="00E304E3"/>
    <w:rsid w:val="00EE2282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2F2D3BEEDC45C1A5A58F3821504B99">
    <w:name w:val="742F2D3BEEDC45C1A5A58F3821504B99"/>
  </w:style>
  <w:style w:type="paragraph" w:customStyle="1" w:styleId="E8F39560572445D082F94454DAA9A06D">
    <w:name w:val="E8F39560572445D082F94454DAA9A06D"/>
  </w:style>
  <w:style w:type="paragraph" w:customStyle="1" w:styleId="B18196EE41B7450F8B419551DDD28F00">
    <w:name w:val="B18196EE41B7450F8B419551DDD28F00"/>
  </w:style>
  <w:style w:type="paragraph" w:customStyle="1" w:styleId="AED7CDE0DDA448D8B4B9E2AED72F0144">
    <w:name w:val="AED7CDE0DDA448D8B4B9E2AED72F0144"/>
  </w:style>
  <w:style w:type="paragraph" w:customStyle="1" w:styleId="343E036C5CA34DAE8FFB294E49EBACE9">
    <w:name w:val="343E036C5CA34DAE8FFB294E49EBACE9"/>
  </w:style>
  <w:style w:type="paragraph" w:customStyle="1" w:styleId="4BED593AFBBB4568951B168E23DBCD29">
    <w:name w:val="4BED593AFBBB4568951B168E23DBCD29"/>
  </w:style>
  <w:style w:type="paragraph" w:customStyle="1" w:styleId="C659C051C71F423C8A4BAB4F24437441">
    <w:name w:val="C659C051C71F423C8A4BAB4F24437441"/>
  </w:style>
  <w:style w:type="paragraph" w:customStyle="1" w:styleId="917EAA6E47E54998A5CAD3C820893837">
    <w:name w:val="917EAA6E47E54998A5CAD3C820893837"/>
  </w:style>
  <w:style w:type="paragraph" w:customStyle="1" w:styleId="5D5CAD59199A455285B51AAA15FAEAE7">
    <w:name w:val="5D5CAD59199A455285B51AAA15FAEAE7"/>
  </w:style>
  <w:style w:type="paragraph" w:customStyle="1" w:styleId="EC7DF780F416468A9F21BCC17E49B4DC">
    <w:name w:val="EC7DF780F416468A9F21BCC17E49B4DC"/>
  </w:style>
  <w:style w:type="paragraph" w:customStyle="1" w:styleId="83CCC2C7EAC14728A89385C490773824">
    <w:name w:val="83CCC2C7EAC14728A89385C490773824"/>
  </w:style>
  <w:style w:type="paragraph" w:customStyle="1" w:styleId="87ACBDE0FFAB471DA9F679DEC2D012B4">
    <w:name w:val="87ACBDE0FFAB471DA9F679DEC2D012B4"/>
  </w:style>
  <w:style w:type="paragraph" w:customStyle="1" w:styleId="F139457DE5F84D18ADB5CA65BF9F411F">
    <w:name w:val="F139457DE5F84D18ADB5CA65BF9F411F"/>
  </w:style>
  <w:style w:type="paragraph" w:customStyle="1" w:styleId="185ADEA455364B388C91EE864A0BE5CD">
    <w:name w:val="185ADEA455364B388C91EE864A0BE5CD"/>
  </w:style>
  <w:style w:type="paragraph" w:customStyle="1" w:styleId="FF717D00BD6E4EA7886D034B2397E480">
    <w:name w:val="FF717D00BD6E4EA7886D034B2397E480"/>
  </w:style>
  <w:style w:type="paragraph" w:customStyle="1" w:styleId="91A389E06B2944B0814B76C2793232F5">
    <w:name w:val="91A389E06B2944B0814B76C2793232F5"/>
  </w:style>
  <w:style w:type="paragraph" w:customStyle="1" w:styleId="16B52A247FE64D189497FE277620D156">
    <w:name w:val="16B52A247FE64D189497FE277620D156"/>
  </w:style>
  <w:style w:type="paragraph" w:customStyle="1" w:styleId="0B9D5FC98CC54C68842A7DA2549D58D7">
    <w:name w:val="0B9D5FC98CC54C68842A7DA2549D58D7"/>
  </w:style>
  <w:style w:type="paragraph" w:customStyle="1" w:styleId="832D5CFCB9B240878345D3CA4F52581F">
    <w:name w:val="832D5CFCB9B240878345D3CA4F52581F"/>
  </w:style>
  <w:style w:type="paragraph" w:customStyle="1" w:styleId="99EBB7EE6D4243FCA0AB34177CBA8B2A">
    <w:name w:val="99EBB7EE6D4243FCA0AB34177CBA8B2A"/>
  </w:style>
  <w:style w:type="paragraph" w:customStyle="1" w:styleId="EADCD1A2AC314BA1B4265E54DDD8864D">
    <w:name w:val="EADCD1A2AC314BA1B4265E54DDD8864D"/>
  </w:style>
  <w:style w:type="paragraph" w:customStyle="1" w:styleId="36288B12AD5547D1A18295DD1079DC29">
    <w:name w:val="36288B12AD5547D1A18295DD1079D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CB450-F5E3-A94B-B35E-F411CA0197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Creative%20resume,%20designed%20by%20MOO.dotx</Template>
  <TotalTime>0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Wal-Mart Stores, Inc.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consuelo PATRICIA iturriaga molina</dc:creator>
  <cp:lastModifiedBy>iturriagamolina@gmail.com</cp:lastModifiedBy>
  <cp:revision>2</cp:revision>
  <cp:lastPrinted>2018-02-27T14:42:00Z</cp:lastPrinted>
  <dcterms:created xsi:type="dcterms:W3CDTF">2019-01-18T14:02:00Z</dcterms:created>
  <dcterms:modified xsi:type="dcterms:W3CDTF">2019-01-18T14:02:00Z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-422590091</vt:i4>
  </property>
  <property fmtid="{D5CDD505-2E9C-101B-9397-08002B2CF9AE}" pid="3" name="_NewReviewCycle">
    <vt:lpwstr/>
  </property>
  <property fmtid="{D5CDD505-2E9C-101B-9397-08002B2CF9AE}" pid="4" name="_EmailSubject">
    <vt:lpwstr>CV PAME</vt:lpwstr>
  </property>
  <property fmtid="{D5CDD505-2E9C-101B-9397-08002B2CF9AE}" pid="5" name="_AuthorEmail">
    <vt:lpwstr>Maria.Henriquez@walmart.com</vt:lpwstr>
  </property>
  <property fmtid="{D5CDD505-2E9C-101B-9397-08002B2CF9AE}" pid="6" name="_AuthorEmailDisplayName">
    <vt:lpwstr>Maria Consuelo Henriquez</vt:lpwstr>
  </property>
  <property fmtid="{D5CDD505-2E9C-101B-9397-08002B2CF9AE}" pid="7" name="_PreviousAdHocReviewCycleID">
    <vt:i4>1564305045</vt:i4>
  </property>
  <property fmtid="{D5CDD505-2E9C-101B-9397-08002B2CF9AE}" pid="8" name="_ReviewingToolsShownOnce">
    <vt:lpwstr/>
  </property>
</Properties>
</file>